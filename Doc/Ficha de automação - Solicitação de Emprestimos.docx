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03F6" w14:textId="77777777" w:rsidR="000F78F8" w:rsidRPr="00647375" w:rsidRDefault="0096771B" w:rsidP="00ED5E12">
      <w:pPr>
        <w:pStyle w:val="Ttulo"/>
        <w:rPr>
          <w:lang w:val="pt-BR"/>
        </w:rPr>
      </w:pPr>
      <w:r w:rsidRPr="00647375">
        <w:rPr>
          <w:lang w:val="pt-BR"/>
        </w:rPr>
        <w:t>Ficha de automação</w:t>
      </w:r>
    </w:p>
    <w:tbl>
      <w:tblPr>
        <w:tblStyle w:val="ProjectTable"/>
        <w:tblW w:w="5000" w:type="pct"/>
        <w:tblLook w:val="0280" w:firstRow="0" w:lastRow="0" w:firstColumn="1" w:lastColumn="0" w:noHBand="1" w:noVBand="0"/>
        <w:tblDescription w:val="Summary of key project information details such as client and project name."/>
      </w:tblPr>
      <w:tblGrid>
        <w:gridCol w:w="1609"/>
        <w:gridCol w:w="3035"/>
        <w:gridCol w:w="1671"/>
        <w:gridCol w:w="3035"/>
      </w:tblGrid>
      <w:tr w:rsidR="00641D80" w:rsidRPr="001176AB" w14:paraId="58987618" w14:textId="77777777" w:rsidTr="00B835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14:paraId="3D1EE596" w14:textId="77777777" w:rsidR="00641D80" w:rsidRPr="003461B3" w:rsidRDefault="00056C98">
            <w:pPr>
              <w:rPr>
                <w:lang w:val="pt-BR"/>
              </w:rPr>
            </w:pPr>
            <w:r w:rsidRPr="003461B3">
              <w:rPr>
                <w:lang w:val="pt-BR"/>
              </w:rPr>
              <w:t>Nome do Requisitante</w:t>
            </w:r>
            <w:r w:rsidR="003461B3" w:rsidRPr="003461B3">
              <w:rPr>
                <w:lang w:val="pt-BR"/>
              </w:rPr>
              <w:t xml:space="preserve"> da automaç</w:t>
            </w:r>
            <w:r w:rsidR="003461B3">
              <w:rPr>
                <w:lang w:val="pt-BR"/>
              </w:rPr>
              <w:t>ão</w:t>
            </w:r>
          </w:p>
        </w:tc>
        <w:tc>
          <w:tcPr>
            <w:tcW w:w="1487" w:type="pct"/>
          </w:tcPr>
          <w:p w14:paraId="655A7093" w14:textId="77777777" w:rsidR="00641D80" w:rsidRPr="003461B3" w:rsidRDefault="002F715A" w:rsidP="00565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Itamar Fernandes da Silva Junior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pct"/>
          </w:tcPr>
          <w:p w14:paraId="599DA35F" w14:textId="77777777" w:rsidR="00641D80" w:rsidRPr="003461B3" w:rsidRDefault="000E1D40" w:rsidP="00565F3A">
            <w:pPr>
              <w:rPr>
                <w:lang w:val="pt-BR"/>
              </w:rPr>
            </w:pPr>
            <w:r w:rsidRPr="003461B3">
              <w:rPr>
                <w:lang w:val="pt-BR"/>
              </w:rPr>
              <w:t>Gestor da Requisição</w:t>
            </w:r>
            <w:r w:rsidR="003461B3" w:rsidRPr="003461B3">
              <w:rPr>
                <w:lang w:val="pt-BR"/>
              </w:rPr>
              <w:t xml:space="preserve"> da automaç</w:t>
            </w:r>
            <w:r w:rsidR="003461B3">
              <w:rPr>
                <w:lang w:val="pt-BR"/>
              </w:rPr>
              <w:t xml:space="preserve">ão </w:t>
            </w:r>
          </w:p>
        </w:tc>
        <w:tc>
          <w:tcPr>
            <w:tcW w:w="1623" w:type="pct"/>
          </w:tcPr>
          <w:p w14:paraId="0F9169E7" w14:textId="77777777" w:rsidR="00641D80" w:rsidRPr="003461B3" w:rsidRDefault="0053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Ivo Ferreira de Alvarenga Junior</w:t>
            </w:r>
          </w:p>
        </w:tc>
      </w:tr>
      <w:tr w:rsidR="003461B3" w:rsidRPr="00DA723E" w14:paraId="43C71AC6" w14:textId="77777777" w:rsidTr="00B835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14:paraId="6BF752E1" w14:textId="77777777" w:rsidR="003461B3" w:rsidRPr="0092362B" w:rsidRDefault="00DA723E" w:rsidP="0092362B">
            <w:pPr>
              <w:rPr>
                <w:sz w:val="10"/>
                <w:szCs w:val="10"/>
                <w:lang w:val="pt-BR"/>
              </w:rPr>
            </w:pPr>
            <w:r>
              <w:rPr>
                <w:lang w:val="pt-BR"/>
              </w:rPr>
              <w:t>Área solicitante</w:t>
            </w:r>
          </w:p>
        </w:tc>
        <w:tc>
          <w:tcPr>
            <w:tcW w:w="1487" w:type="pct"/>
          </w:tcPr>
          <w:p w14:paraId="0A336B9E" w14:textId="77777777" w:rsidR="003461B3" w:rsidRPr="00647375" w:rsidRDefault="005330A0" w:rsidP="00346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Processos e Qualidade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pct"/>
          </w:tcPr>
          <w:p w14:paraId="71B432D5" w14:textId="77777777" w:rsidR="0092362B" w:rsidRPr="00647375" w:rsidRDefault="00DA723E" w:rsidP="003461B3">
            <w:pPr>
              <w:rPr>
                <w:lang w:val="pt-BR"/>
              </w:rPr>
            </w:pPr>
            <w:r>
              <w:rPr>
                <w:lang w:val="pt-BR"/>
              </w:rPr>
              <w:t>Superintendência</w:t>
            </w:r>
            <w:r w:rsidR="00564024">
              <w:rPr>
                <w:lang w:val="pt-BR"/>
              </w:rPr>
              <w:t>/ Diretoria</w:t>
            </w:r>
          </w:p>
        </w:tc>
        <w:tc>
          <w:tcPr>
            <w:tcW w:w="1623" w:type="pct"/>
          </w:tcPr>
          <w:p w14:paraId="290F1C8D" w14:textId="77777777" w:rsidR="003461B3" w:rsidRPr="00647375" w:rsidRDefault="005330A0" w:rsidP="00346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Diretoria de Operações</w:t>
            </w:r>
          </w:p>
        </w:tc>
      </w:tr>
      <w:tr w:rsidR="00DA723E" w:rsidRPr="001176AB" w14:paraId="4C07BF7A" w14:textId="77777777" w:rsidTr="00B835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14:paraId="485AF7B2" w14:textId="77777777" w:rsidR="00CE4A40" w:rsidRDefault="00CE4A40" w:rsidP="00CE4A40">
            <w:pPr>
              <w:rPr>
                <w:lang w:val="pt-BR"/>
              </w:rPr>
            </w:pPr>
            <w:r>
              <w:rPr>
                <w:lang w:val="pt-BR"/>
              </w:rPr>
              <w:t>Número da solicitação</w:t>
            </w:r>
          </w:p>
          <w:p w14:paraId="64DD325E" w14:textId="77777777" w:rsidR="00CE4A40" w:rsidRPr="0092362B" w:rsidRDefault="00CE4A40" w:rsidP="00CE4A40">
            <w:pPr>
              <w:rPr>
                <w:sz w:val="10"/>
                <w:szCs w:val="10"/>
                <w:lang w:val="pt-BR"/>
              </w:rPr>
            </w:pPr>
            <w:r w:rsidRPr="0092362B">
              <w:rPr>
                <w:sz w:val="10"/>
                <w:szCs w:val="10"/>
                <w:lang w:val="pt-BR"/>
              </w:rPr>
              <w:t>(</w:t>
            </w:r>
            <w:r>
              <w:rPr>
                <w:sz w:val="10"/>
                <w:szCs w:val="10"/>
                <w:lang w:val="pt-BR"/>
              </w:rPr>
              <w:t>Número da solicitação emitido pelo portal</w:t>
            </w:r>
            <w:r w:rsidRPr="0092362B">
              <w:rPr>
                <w:sz w:val="10"/>
                <w:szCs w:val="10"/>
                <w:lang w:val="pt-BR"/>
              </w:rPr>
              <w:t>)</w:t>
            </w:r>
          </w:p>
        </w:tc>
        <w:tc>
          <w:tcPr>
            <w:tcW w:w="1487" w:type="pct"/>
          </w:tcPr>
          <w:p w14:paraId="14E21DA9" w14:textId="008577A1" w:rsidR="00DA723E" w:rsidRPr="00647375" w:rsidRDefault="00DA723E" w:rsidP="00DA7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pct"/>
          </w:tcPr>
          <w:p w14:paraId="4198AA3F" w14:textId="77777777" w:rsidR="00DA723E" w:rsidRPr="00647375" w:rsidRDefault="00CE4A40" w:rsidP="00DA723E">
            <w:pPr>
              <w:rPr>
                <w:lang w:val="pt-BR"/>
              </w:rPr>
            </w:pPr>
            <w:r>
              <w:rPr>
                <w:lang w:val="pt-BR"/>
              </w:rPr>
              <w:t>Data da Solicitação no Portal</w:t>
            </w:r>
          </w:p>
        </w:tc>
        <w:tc>
          <w:tcPr>
            <w:tcW w:w="1623" w:type="pct"/>
          </w:tcPr>
          <w:p w14:paraId="18C8022A" w14:textId="77777777" w:rsidR="00DA723E" w:rsidRPr="0092362B" w:rsidRDefault="00DA723E" w:rsidP="00DA7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CE4A40" w:rsidRPr="001176AB" w14:paraId="2BE79F00" w14:textId="77777777" w:rsidTr="00B835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14:paraId="60498A54" w14:textId="77777777" w:rsidR="00CE4A40" w:rsidRPr="0092362B" w:rsidRDefault="00CE4A40" w:rsidP="00CE4A40">
            <w:pPr>
              <w:rPr>
                <w:sz w:val="10"/>
                <w:szCs w:val="10"/>
                <w:lang w:val="pt-BR"/>
              </w:rPr>
            </w:pPr>
            <w:r w:rsidRPr="00647375">
              <w:rPr>
                <w:lang w:val="pt-BR"/>
              </w:rPr>
              <w:t>Nome do Robô</w:t>
            </w:r>
            <w:r>
              <w:rPr>
                <w:lang w:val="pt-BR"/>
              </w:rPr>
              <w:t xml:space="preserve">  </w:t>
            </w:r>
            <w:proofErr w:type="gramStart"/>
            <w:r>
              <w:rPr>
                <w:lang w:val="pt-BR"/>
              </w:rPr>
              <w:t xml:space="preserve">   </w:t>
            </w:r>
            <w:r w:rsidRPr="0092362B">
              <w:rPr>
                <w:sz w:val="10"/>
                <w:szCs w:val="10"/>
                <w:lang w:val="pt-BR"/>
              </w:rPr>
              <w:t>(</w:t>
            </w:r>
            <w:proofErr w:type="gramEnd"/>
            <w:r w:rsidRPr="0092362B">
              <w:rPr>
                <w:sz w:val="10"/>
                <w:szCs w:val="10"/>
                <w:lang w:val="pt-BR"/>
              </w:rPr>
              <w:t>Preenchido por Sala de controle)</w:t>
            </w:r>
          </w:p>
        </w:tc>
        <w:tc>
          <w:tcPr>
            <w:tcW w:w="1487" w:type="pct"/>
          </w:tcPr>
          <w:p w14:paraId="004C9EA6" w14:textId="56B9F3E4" w:rsidR="00CE4A40" w:rsidRPr="00647375" w:rsidRDefault="00B83543" w:rsidP="00CE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proofErr w:type="spellStart"/>
            <w:r w:rsidRPr="00B83543">
              <w:rPr>
                <w:lang w:val="pt-BR"/>
              </w:rPr>
              <w:t>Solicitacao_Emprestimos_SACG_CAA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pct"/>
          </w:tcPr>
          <w:p w14:paraId="166EE986" w14:textId="77777777" w:rsidR="00CE4A40" w:rsidRPr="00647375" w:rsidRDefault="00CE4A40" w:rsidP="00CE4A40">
            <w:pPr>
              <w:rPr>
                <w:lang w:val="pt-BR"/>
              </w:rPr>
            </w:pPr>
            <w:r w:rsidRPr="00647375">
              <w:rPr>
                <w:lang w:val="pt-BR"/>
              </w:rPr>
              <w:t>Nome da Automação</w:t>
            </w:r>
            <w:r>
              <w:rPr>
                <w:lang w:val="pt-BR"/>
              </w:rPr>
              <w:t xml:space="preserve"> </w:t>
            </w:r>
            <w:r w:rsidRPr="0092362B">
              <w:rPr>
                <w:sz w:val="10"/>
                <w:szCs w:val="10"/>
                <w:lang w:val="pt-BR"/>
              </w:rPr>
              <w:t>(Preenchido por Sala de controle)</w:t>
            </w:r>
          </w:p>
        </w:tc>
        <w:tc>
          <w:tcPr>
            <w:tcW w:w="1623" w:type="pct"/>
          </w:tcPr>
          <w:p w14:paraId="38017B65" w14:textId="4D38F04C" w:rsidR="00CE4A40" w:rsidRPr="00DA723E" w:rsidRDefault="00B83543" w:rsidP="00CE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83543">
              <w:rPr>
                <w:lang w:val="pt-BR"/>
              </w:rPr>
              <w:t>Solicitacao_Emprestimos_SACG_CAA</w:t>
            </w:r>
            <w:bookmarkStart w:id="0" w:name="_GoBack"/>
            <w:bookmarkEnd w:id="0"/>
          </w:p>
        </w:tc>
      </w:tr>
      <w:tr w:rsidR="00CE4A40" w:rsidRPr="001176AB" w14:paraId="665FEB69" w14:textId="77777777" w:rsidTr="00B835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14:paraId="6FCB8FB9" w14:textId="77777777" w:rsidR="00CE4A40" w:rsidRPr="00647375" w:rsidRDefault="00CE4A40" w:rsidP="00CE4A40">
            <w:pPr>
              <w:rPr>
                <w:lang w:val="pt-BR"/>
              </w:rPr>
            </w:pPr>
            <w:r w:rsidRPr="00647375">
              <w:rPr>
                <w:lang w:val="pt-BR"/>
              </w:rPr>
              <w:t>Versão do Robô</w:t>
            </w:r>
            <w:proofErr w:type="gramStart"/>
            <w:r>
              <w:rPr>
                <w:lang w:val="pt-BR"/>
              </w:rPr>
              <w:t xml:space="preserve">   </w:t>
            </w:r>
            <w:r w:rsidRPr="0092362B">
              <w:rPr>
                <w:sz w:val="10"/>
                <w:szCs w:val="10"/>
                <w:lang w:val="pt-BR"/>
              </w:rPr>
              <w:t>(</w:t>
            </w:r>
            <w:proofErr w:type="gramEnd"/>
            <w:r w:rsidRPr="0092362B">
              <w:rPr>
                <w:sz w:val="10"/>
                <w:szCs w:val="10"/>
                <w:lang w:val="pt-BR"/>
              </w:rPr>
              <w:t>Preenchido por Sala de controle)</w:t>
            </w:r>
          </w:p>
        </w:tc>
        <w:tc>
          <w:tcPr>
            <w:tcW w:w="1487" w:type="pct"/>
          </w:tcPr>
          <w:p w14:paraId="6F55AC68" w14:textId="77777777" w:rsidR="00CE4A40" w:rsidRPr="00647375" w:rsidRDefault="00CE4A40" w:rsidP="00CE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pct"/>
          </w:tcPr>
          <w:p w14:paraId="44C409E4" w14:textId="77777777" w:rsidR="00CE4A40" w:rsidRPr="0092362B" w:rsidRDefault="00CE4A40" w:rsidP="00CE4A40">
            <w:pPr>
              <w:rPr>
                <w:lang w:val="pt-BR"/>
              </w:rPr>
            </w:pPr>
            <w:r w:rsidRPr="00647375">
              <w:rPr>
                <w:lang w:val="pt-BR"/>
              </w:rPr>
              <w:t>Vers</w:t>
            </w:r>
            <w:r w:rsidRPr="0092362B">
              <w:rPr>
                <w:lang w:val="pt-BR"/>
              </w:rPr>
              <w:t>ão da Automação</w:t>
            </w:r>
            <w:r>
              <w:rPr>
                <w:lang w:val="pt-BR"/>
              </w:rPr>
              <w:t xml:space="preserve"> </w:t>
            </w:r>
            <w:r w:rsidRPr="0092362B">
              <w:rPr>
                <w:sz w:val="10"/>
                <w:szCs w:val="10"/>
                <w:lang w:val="pt-BR"/>
              </w:rPr>
              <w:t>(Preenchido por Sala de controle)</w:t>
            </w:r>
          </w:p>
        </w:tc>
        <w:tc>
          <w:tcPr>
            <w:tcW w:w="1623" w:type="pct"/>
          </w:tcPr>
          <w:p w14:paraId="2FBC5043" w14:textId="77777777" w:rsidR="00CE4A40" w:rsidRPr="0096771B" w:rsidRDefault="00CE4A40" w:rsidP="00CE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CE4A40" w:rsidRPr="00CE4A40" w14:paraId="2A0A378A" w14:textId="77777777" w:rsidTr="00B835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14:paraId="08D70985" w14:textId="77777777" w:rsidR="00CE4A40" w:rsidRDefault="00CE4A40" w:rsidP="00CE4A40">
            <w:proofErr w:type="spellStart"/>
            <w:r>
              <w:t>Sistemas</w:t>
            </w:r>
            <w:proofErr w:type="spellEnd"/>
            <w:r>
              <w:t xml:space="preserve"> </w:t>
            </w:r>
            <w:proofErr w:type="spellStart"/>
            <w:r>
              <w:t>Acessados</w:t>
            </w:r>
            <w:proofErr w:type="spellEnd"/>
            <w:r>
              <w:t xml:space="preserve"> pela </w:t>
            </w:r>
            <w:proofErr w:type="spellStart"/>
            <w:r>
              <w:t>automação</w:t>
            </w:r>
            <w:proofErr w:type="spellEnd"/>
          </w:p>
        </w:tc>
        <w:tc>
          <w:tcPr>
            <w:tcW w:w="1487" w:type="pct"/>
          </w:tcPr>
          <w:p w14:paraId="3C94D5C9" w14:textId="7C1A8F6D" w:rsidR="00CE4A40" w:rsidRDefault="00E43A7E" w:rsidP="00CE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Online -</w:t>
            </w:r>
            <w:r w:rsidR="005330A0">
              <w:t xml:space="preserve"> </w:t>
            </w:r>
            <w:r w:rsidR="00805D84">
              <w:t>S</w:t>
            </w:r>
            <w:r w:rsidR="00636D8B">
              <w:t>ACG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pct"/>
          </w:tcPr>
          <w:p w14:paraId="34DA48C7" w14:textId="77777777" w:rsidR="00CE4A40" w:rsidRDefault="00CE4A40" w:rsidP="00CE4A40">
            <w:r>
              <w:t xml:space="preserve">Nome do </w:t>
            </w:r>
            <w:proofErr w:type="spellStart"/>
            <w:r>
              <w:t>Processo</w:t>
            </w:r>
            <w:proofErr w:type="spellEnd"/>
            <w:r>
              <w:t xml:space="preserve"> </w:t>
            </w:r>
          </w:p>
        </w:tc>
        <w:tc>
          <w:tcPr>
            <w:tcW w:w="1623" w:type="pct"/>
          </w:tcPr>
          <w:p w14:paraId="3526BC15" w14:textId="2352A4C0" w:rsidR="00CE4A40" w:rsidRPr="0096771B" w:rsidRDefault="00636D8B" w:rsidP="00CE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Solicitação de </w:t>
            </w:r>
            <w:r w:rsidR="00A83423">
              <w:rPr>
                <w:lang w:val="pt-BR"/>
              </w:rPr>
              <w:t>empréstimo</w:t>
            </w:r>
          </w:p>
        </w:tc>
      </w:tr>
      <w:tr w:rsidR="00CE4A40" w:rsidRPr="001176AB" w14:paraId="619E84FD" w14:textId="77777777" w:rsidTr="00B835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14:paraId="65016EAA" w14:textId="77777777" w:rsidR="00CE4A40" w:rsidRPr="000E1D40" w:rsidRDefault="00CE4A40" w:rsidP="00CE4A40">
            <w:pPr>
              <w:rPr>
                <w:lang w:val="pt-BR"/>
              </w:rPr>
            </w:pPr>
            <w:r>
              <w:rPr>
                <w:lang w:val="pt-BR"/>
              </w:rPr>
              <w:t>Data para início do desenvolvimento da automação</w:t>
            </w:r>
          </w:p>
        </w:tc>
        <w:tc>
          <w:tcPr>
            <w:tcW w:w="1487" w:type="pct"/>
          </w:tcPr>
          <w:p w14:paraId="02FF5F2E" w14:textId="72017144" w:rsidR="00CE4A40" w:rsidRPr="003461B3" w:rsidRDefault="00227ED7" w:rsidP="00CE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color w:val="auto"/>
                <w:lang w:val="pt-BR"/>
              </w:rPr>
              <w:t>01/02/2021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pct"/>
          </w:tcPr>
          <w:p w14:paraId="19F31F03" w14:textId="77777777" w:rsidR="00CE4A40" w:rsidRPr="003461B3" w:rsidRDefault="00CE4A40" w:rsidP="00CE4A40">
            <w:pPr>
              <w:rPr>
                <w:lang w:val="pt-BR"/>
              </w:rPr>
            </w:pPr>
            <w:r w:rsidRPr="003461B3">
              <w:rPr>
                <w:lang w:val="pt-BR"/>
              </w:rPr>
              <w:t>Frequência da Execução da automaç</w:t>
            </w:r>
            <w:r>
              <w:rPr>
                <w:lang w:val="pt-BR"/>
              </w:rPr>
              <w:t>ão</w:t>
            </w:r>
          </w:p>
        </w:tc>
        <w:tc>
          <w:tcPr>
            <w:tcW w:w="1623" w:type="pct"/>
          </w:tcPr>
          <w:p w14:paraId="1EF96B85" w14:textId="13199B4F" w:rsidR="00805D84" w:rsidRPr="0096771B" w:rsidRDefault="00805D84" w:rsidP="00CE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Por Demanda</w:t>
            </w:r>
          </w:p>
        </w:tc>
      </w:tr>
      <w:tr w:rsidR="00CE4A40" w:rsidRPr="001176AB" w14:paraId="0F06E7C7" w14:textId="77777777" w:rsidTr="00B8354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0" w:type="pct"/>
          </w:tcPr>
          <w:p w14:paraId="1960B62E" w14:textId="77777777" w:rsidR="00CE4A40" w:rsidRPr="000E1D40" w:rsidRDefault="00CE4A40" w:rsidP="00CE4A40">
            <w:pPr>
              <w:rPr>
                <w:lang w:val="pt-BR"/>
              </w:rPr>
            </w:pPr>
            <w:r w:rsidRPr="000E1D40">
              <w:rPr>
                <w:lang w:val="pt-BR"/>
              </w:rPr>
              <w:t>Data para término do Dese</w:t>
            </w:r>
            <w:r>
              <w:rPr>
                <w:lang w:val="pt-BR"/>
              </w:rPr>
              <w:t>n</w:t>
            </w:r>
            <w:r w:rsidRPr="000E1D40">
              <w:rPr>
                <w:lang w:val="pt-BR"/>
              </w:rPr>
              <w:t>volvimento</w:t>
            </w:r>
            <w:r>
              <w:rPr>
                <w:lang w:val="pt-BR"/>
              </w:rPr>
              <w:t xml:space="preserve"> da automação</w:t>
            </w:r>
          </w:p>
        </w:tc>
        <w:tc>
          <w:tcPr>
            <w:tcW w:w="1487" w:type="pct"/>
          </w:tcPr>
          <w:p w14:paraId="2E39B524" w14:textId="29C7426C" w:rsidR="00CE4A40" w:rsidRPr="003461B3" w:rsidRDefault="001462F1" w:rsidP="00CE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color w:val="auto"/>
                <w:lang w:val="pt-BR"/>
              </w:rPr>
              <w:t>10</w:t>
            </w:r>
            <w:r w:rsidR="00227ED7">
              <w:rPr>
                <w:color w:val="auto"/>
                <w:lang w:val="pt-BR"/>
              </w:rPr>
              <w:t>/02/2021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9" w:type="pct"/>
          </w:tcPr>
          <w:p w14:paraId="76E6E2EB" w14:textId="77777777" w:rsidR="00CE4A40" w:rsidRPr="003461B3" w:rsidRDefault="00CE4A40" w:rsidP="00CE4A40">
            <w:pPr>
              <w:rPr>
                <w:lang w:val="pt-BR"/>
              </w:rPr>
            </w:pPr>
            <w:r w:rsidRPr="0096771B">
              <w:rPr>
                <w:lang w:val="pt-BR"/>
              </w:rPr>
              <w:t>Da</w:t>
            </w:r>
            <w:r>
              <w:rPr>
                <w:lang w:val="pt-BR"/>
              </w:rPr>
              <w:t>t</w:t>
            </w:r>
            <w:r w:rsidRPr="0096771B">
              <w:rPr>
                <w:lang w:val="pt-BR"/>
              </w:rPr>
              <w:t>a para entrada em produç</w:t>
            </w:r>
            <w:r>
              <w:rPr>
                <w:lang w:val="pt-BR"/>
              </w:rPr>
              <w:t>ão</w:t>
            </w:r>
          </w:p>
        </w:tc>
        <w:tc>
          <w:tcPr>
            <w:tcW w:w="1623" w:type="pct"/>
          </w:tcPr>
          <w:p w14:paraId="129C3E18" w14:textId="278AD4BD" w:rsidR="00CE4A40" w:rsidRPr="0096771B" w:rsidRDefault="001462F1" w:rsidP="00CE4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color w:val="auto"/>
                <w:lang w:val="pt-BR"/>
              </w:rPr>
              <w:t>12/02/2021</w:t>
            </w:r>
          </w:p>
        </w:tc>
      </w:tr>
    </w:tbl>
    <w:p w14:paraId="16F67498" w14:textId="77777777" w:rsidR="00641D80" w:rsidRDefault="0096771B">
      <w:pPr>
        <w:pStyle w:val="Ttulo1"/>
      </w:pPr>
      <w:r>
        <w:t>Descrição da automação</w:t>
      </w:r>
    </w:p>
    <w:p w14:paraId="0121A638" w14:textId="77777777" w:rsidR="00E80FA8" w:rsidRDefault="00E80FA8" w:rsidP="00E80FA8">
      <w:pPr>
        <w:pStyle w:val="PargrafodaLista"/>
        <w:numPr>
          <w:ilvl w:val="0"/>
          <w:numId w:val="9"/>
        </w:numPr>
        <w:spacing w:before="120" w:after="120"/>
        <w:rPr>
          <w:b/>
          <w:u w:val="single"/>
          <w:lang w:val="pt-BR"/>
        </w:rPr>
      </w:pPr>
      <w:r>
        <w:rPr>
          <w:b/>
          <w:u w:val="single"/>
          <w:lang w:val="pt-BR"/>
        </w:rPr>
        <w:t xml:space="preserve">Propósito </w:t>
      </w:r>
    </w:p>
    <w:p w14:paraId="49E849C7" w14:textId="061F7C21" w:rsidR="001462F1" w:rsidRDefault="001462F1" w:rsidP="00805D84">
      <w:pPr>
        <w:pStyle w:val="PargrafodaLista"/>
        <w:spacing w:before="120" w:after="120"/>
        <w:jc w:val="both"/>
        <w:rPr>
          <w:lang w:val="pt-BR"/>
        </w:rPr>
      </w:pPr>
      <w:r>
        <w:rPr>
          <w:lang w:val="pt-BR"/>
        </w:rPr>
        <w:t xml:space="preserve">Tornar eficiente o processo de solicitação de </w:t>
      </w:r>
      <w:r w:rsidR="00CE26FF">
        <w:rPr>
          <w:lang w:val="pt-BR"/>
        </w:rPr>
        <w:t xml:space="preserve">empréstimo, de acordo com a necessidade do associado de aumento de limite de cartão ou cheque especial ou até mesmo a majoração do mesmo, o fluxo é definido pela cooperativa no </w:t>
      </w:r>
      <w:proofErr w:type="spellStart"/>
      <w:r w:rsidR="00CE26FF">
        <w:rPr>
          <w:lang w:val="pt-BR"/>
        </w:rPr>
        <w:t>SeSuite</w:t>
      </w:r>
      <w:proofErr w:type="spellEnd"/>
      <w:r w:rsidR="00CE26FF">
        <w:rPr>
          <w:lang w:val="pt-BR"/>
        </w:rPr>
        <w:t xml:space="preserve"> e integrado ao </w:t>
      </w:r>
      <w:proofErr w:type="spellStart"/>
      <w:r w:rsidR="00CE26FF">
        <w:rPr>
          <w:lang w:val="pt-BR"/>
        </w:rPr>
        <w:t>Uipath</w:t>
      </w:r>
      <w:proofErr w:type="spellEnd"/>
    </w:p>
    <w:p w14:paraId="23E39AEF" w14:textId="0C980C1E" w:rsidR="00805D84" w:rsidRDefault="008A5C50" w:rsidP="008A5C50">
      <w:pPr>
        <w:pStyle w:val="PargrafodaLista"/>
        <w:spacing w:before="120" w:after="120"/>
        <w:contextualSpacing w:val="0"/>
        <w:jc w:val="both"/>
        <w:rPr>
          <w:lang w:val="pt-BR"/>
        </w:rPr>
      </w:pPr>
      <w:r>
        <w:rPr>
          <w:lang w:val="pt-BR"/>
        </w:rPr>
        <w:t xml:space="preserve">Serão realizar inputs dentro do sistema SACG na opção C-A-A de solicitação de empréstimo e os campos de inserção viram do </w:t>
      </w:r>
      <w:proofErr w:type="spellStart"/>
      <w:r>
        <w:rPr>
          <w:lang w:val="pt-BR"/>
        </w:rPr>
        <w:t>SeSuite</w:t>
      </w:r>
      <w:proofErr w:type="spellEnd"/>
    </w:p>
    <w:p w14:paraId="4296A0F9" w14:textId="36687199" w:rsidR="00DF3DA0" w:rsidRPr="00731F66" w:rsidRDefault="00962D5C" w:rsidP="00E743EC">
      <w:pPr>
        <w:pStyle w:val="PargrafodaLista"/>
        <w:spacing w:before="120" w:after="120"/>
        <w:contextualSpacing w:val="0"/>
        <w:jc w:val="both"/>
        <w:rPr>
          <w:lang w:val="pt-BR"/>
        </w:rPr>
      </w:pPr>
      <w:r>
        <w:rPr>
          <w:lang w:val="pt-BR"/>
        </w:rPr>
        <w:t>.</w:t>
      </w:r>
    </w:p>
    <w:p w14:paraId="27AA51CA" w14:textId="77777777" w:rsidR="000F78F8" w:rsidRPr="0000080A" w:rsidRDefault="008E49CB" w:rsidP="000F78F8">
      <w:pPr>
        <w:pStyle w:val="PargrafodaLista"/>
        <w:numPr>
          <w:ilvl w:val="0"/>
          <w:numId w:val="4"/>
        </w:numPr>
        <w:spacing w:before="120" w:after="120"/>
        <w:contextualSpacing w:val="0"/>
        <w:rPr>
          <w:lang w:val="pt-BR"/>
        </w:rPr>
      </w:pPr>
      <w:r w:rsidRPr="0000080A">
        <w:rPr>
          <w:lang w:val="pt-BR"/>
        </w:rPr>
        <w:t>Resumo de operação</w:t>
      </w:r>
    </w:p>
    <w:bookmarkStart w:id="1" w:name="_MON_1674557160"/>
    <w:bookmarkEnd w:id="1"/>
    <w:p w14:paraId="0F8082F6" w14:textId="6CB437C4" w:rsidR="00951BCE" w:rsidRPr="00951BCE" w:rsidRDefault="00784ABC" w:rsidP="00951BCE">
      <w:pPr>
        <w:pStyle w:val="PargrafodaLista"/>
        <w:spacing w:before="120" w:after="120"/>
        <w:contextualSpacing w:val="0"/>
        <w:rPr>
          <w:b/>
          <w:u w:val="single"/>
        </w:rPr>
      </w:pPr>
      <w:r>
        <w:rPr>
          <w:b/>
          <w:u w:val="single"/>
        </w:rPr>
        <w:object w:dxaOrig="1538" w:dyaOrig="994" w14:anchorId="20A3C7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11" o:title=""/>
          </v:shape>
          <o:OLEObject Type="Embed" ProgID="Word.Document.12" ShapeID="_x0000_i1026" DrawAspect="Icon" ObjectID="_1674557485" r:id="rId12">
            <o:FieldCodes>\s</o:FieldCodes>
          </o:OLEObject>
        </w:object>
      </w:r>
    </w:p>
    <w:p w14:paraId="2569191D" w14:textId="5BACCEA5" w:rsidR="00DF3DA0" w:rsidRPr="007520ED" w:rsidRDefault="009F2F09" w:rsidP="000F78F8">
      <w:pPr>
        <w:pStyle w:val="PargrafodaLista"/>
        <w:numPr>
          <w:ilvl w:val="0"/>
          <w:numId w:val="4"/>
        </w:numPr>
        <w:spacing w:before="120" w:after="120"/>
        <w:contextualSpacing w:val="0"/>
        <w:rPr>
          <w:b/>
          <w:u w:val="single"/>
        </w:rPr>
      </w:pPr>
      <w:r w:rsidRPr="007520ED">
        <w:rPr>
          <w:b/>
          <w:u w:val="single"/>
        </w:rPr>
        <w:lastRenderedPageBreak/>
        <w:t>Plano de Suporte</w:t>
      </w:r>
    </w:p>
    <w:p w14:paraId="4BF545F3" w14:textId="709A5190" w:rsidR="008E49CB" w:rsidRDefault="000229CB" w:rsidP="00963D96">
      <w:pPr>
        <w:spacing w:before="120" w:after="120"/>
        <w:ind w:left="360"/>
        <w:rPr>
          <w:lang w:val="pt-BR"/>
        </w:rPr>
      </w:pPr>
      <w:r>
        <w:rPr>
          <w:lang w:val="pt-BR"/>
        </w:rPr>
        <w:t xml:space="preserve">O plano de contingência será executado pelas equipes de </w:t>
      </w:r>
      <w:r w:rsidR="008A5C50">
        <w:rPr>
          <w:lang w:val="pt-BR"/>
        </w:rPr>
        <w:t>Centralizada</w:t>
      </w:r>
      <w:r w:rsidR="00A40C86">
        <w:rPr>
          <w:lang w:val="pt-BR"/>
        </w:rPr>
        <w:t xml:space="preserve"> das sedes cada cooperativa que consiste de forma manual</w:t>
      </w:r>
      <w:r w:rsidR="006D60BB">
        <w:rPr>
          <w:lang w:val="pt-BR"/>
        </w:rPr>
        <w:t xml:space="preserve">, gerar as informações, processar e realizar </w:t>
      </w:r>
      <w:proofErr w:type="gramStart"/>
      <w:r w:rsidR="006D60BB">
        <w:rPr>
          <w:lang w:val="pt-BR"/>
        </w:rPr>
        <w:t>os lançamento</w:t>
      </w:r>
      <w:proofErr w:type="gramEnd"/>
      <w:r w:rsidR="006D60BB">
        <w:rPr>
          <w:lang w:val="pt-BR"/>
        </w:rPr>
        <w:t xml:space="preserve"> de cada dentro do sistema</w:t>
      </w:r>
      <w:r w:rsidR="00760F3C" w:rsidRPr="00760F3C">
        <w:rPr>
          <w:lang w:val="pt-BR"/>
        </w:rPr>
        <w:t xml:space="preserve"> </w:t>
      </w:r>
      <w:r w:rsidR="00207CE8">
        <w:rPr>
          <w:lang w:val="pt-BR"/>
        </w:rPr>
        <w:t>SACG</w:t>
      </w:r>
      <w:r w:rsidR="00760F3C">
        <w:rPr>
          <w:lang w:val="pt-BR"/>
        </w:rPr>
        <w:t xml:space="preserve"> na</w:t>
      </w:r>
      <w:r w:rsidR="00DF41CD">
        <w:rPr>
          <w:lang w:val="pt-BR"/>
        </w:rPr>
        <w:t>s</w:t>
      </w:r>
      <w:r w:rsidR="00760F3C">
        <w:rPr>
          <w:lang w:val="pt-BR"/>
        </w:rPr>
        <w:t xml:space="preserve"> opção </w:t>
      </w:r>
      <w:r w:rsidR="00DF41CD">
        <w:rPr>
          <w:lang w:val="pt-BR"/>
        </w:rPr>
        <w:t>contidas no passo a passo</w:t>
      </w:r>
      <w:r w:rsidR="00760F3C">
        <w:rPr>
          <w:lang w:val="pt-BR"/>
        </w:rPr>
        <w:t>.</w:t>
      </w:r>
    </w:p>
    <w:p w14:paraId="2D7ED8FD" w14:textId="77777777" w:rsidR="00DF41CD" w:rsidRDefault="00DF41CD" w:rsidP="00963D96">
      <w:pPr>
        <w:spacing w:before="120" w:after="120"/>
        <w:ind w:left="360"/>
        <w:rPr>
          <w:lang w:val="pt-BR"/>
        </w:rPr>
      </w:pPr>
    </w:p>
    <w:p w14:paraId="1912C5AD" w14:textId="77777777" w:rsidR="00760F3C" w:rsidRDefault="00760F3C" w:rsidP="00760F3C">
      <w:pPr>
        <w:spacing w:before="120" w:after="120"/>
        <w:ind w:firstLine="720"/>
        <w:jc w:val="both"/>
        <w:rPr>
          <w:lang w:val="pt-BR"/>
        </w:rPr>
      </w:pPr>
    </w:p>
    <w:p w14:paraId="2C711537" w14:textId="428590DA" w:rsidR="00760F3C" w:rsidRDefault="00760F3C" w:rsidP="00963D96">
      <w:pPr>
        <w:spacing w:before="120" w:after="120"/>
        <w:ind w:firstLine="360"/>
        <w:jc w:val="both"/>
        <w:rPr>
          <w:lang w:val="pt-BR"/>
        </w:rPr>
      </w:pPr>
      <w:r>
        <w:rPr>
          <w:lang w:val="pt-BR"/>
        </w:rPr>
        <w:t>Os contatos para acionamento da equipe de contingência são:</w:t>
      </w:r>
    </w:p>
    <w:p w14:paraId="5C0597CA" w14:textId="77777777" w:rsidR="00760F3C" w:rsidRPr="000229CB" w:rsidRDefault="00760F3C" w:rsidP="000229CB">
      <w:pPr>
        <w:spacing w:before="120" w:after="120"/>
        <w:ind w:left="720"/>
        <w:rPr>
          <w:lang w:val="pt-BR"/>
        </w:rPr>
      </w:pPr>
    </w:p>
    <w:p w14:paraId="1B896202" w14:textId="75E6E13B" w:rsidR="001904F3" w:rsidRDefault="00760F3C" w:rsidP="00760F3C">
      <w:pPr>
        <w:pStyle w:val="PargrafodaLista"/>
        <w:numPr>
          <w:ilvl w:val="0"/>
          <w:numId w:val="10"/>
        </w:numPr>
        <w:spacing w:before="120" w:after="120"/>
        <w:contextualSpacing w:val="0"/>
        <w:rPr>
          <w:lang w:val="pt-BR"/>
        </w:rPr>
      </w:pPr>
      <w:r>
        <w:rPr>
          <w:lang w:val="pt-BR"/>
        </w:rPr>
        <w:t>Itamar Fernandes da Silva Junior – Celular: (65) 99669-6548</w:t>
      </w:r>
    </w:p>
    <w:p w14:paraId="355B8833" w14:textId="6E7E0153" w:rsidR="00760F3C" w:rsidRDefault="008B7B75" w:rsidP="00760F3C">
      <w:pPr>
        <w:pStyle w:val="PargrafodaLista"/>
        <w:numPr>
          <w:ilvl w:val="0"/>
          <w:numId w:val="10"/>
        </w:numPr>
        <w:spacing w:before="120" w:after="120"/>
        <w:contextualSpacing w:val="0"/>
        <w:rPr>
          <w:lang w:val="pt-BR"/>
        </w:rPr>
      </w:pPr>
      <w:r w:rsidRPr="008B7B75">
        <w:rPr>
          <w:lang w:val="pt-BR"/>
        </w:rPr>
        <w:t>Ivo Ferreira de Alvarenga Junior</w:t>
      </w:r>
      <w:r>
        <w:rPr>
          <w:lang w:val="pt-BR"/>
        </w:rPr>
        <w:t xml:space="preserve"> </w:t>
      </w:r>
      <w:r w:rsidR="00AE18AA">
        <w:rPr>
          <w:lang w:val="pt-BR"/>
        </w:rPr>
        <w:t>–</w:t>
      </w:r>
      <w:r>
        <w:rPr>
          <w:lang w:val="pt-BR"/>
        </w:rPr>
        <w:t xml:space="preserve"> </w:t>
      </w:r>
      <w:r w:rsidR="00AE18AA">
        <w:rPr>
          <w:lang w:val="pt-BR"/>
        </w:rPr>
        <w:t>Celular: (65) 99985-1515</w:t>
      </w:r>
      <w:r w:rsidR="00760F3C">
        <w:rPr>
          <w:lang w:val="pt-BR"/>
        </w:rPr>
        <w:t xml:space="preserve"> </w:t>
      </w:r>
    </w:p>
    <w:p w14:paraId="6B03A7FD" w14:textId="77777777" w:rsidR="00963D96" w:rsidRDefault="00963D96" w:rsidP="00963D96">
      <w:pPr>
        <w:spacing w:before="120" w:after="120"/>
        <w:jc w:val="both"/>
        <w:rPr>
          <w:lang w:val="pt-BR"/>
        </w:rPr>
      </w:pPr>
    </w:p>
    <w:p w14:paraId="363B5120" w14:textId="574AC8BC" w:rsidR="00963D96" w:rsidRPr="00963D96" w:rsidRDefault="00963D96" w:rsidP="00963D96">
      <w:pPr>
        <w:spacing w:before="120" w:after="120"/>
        <w:ind w:left="720" w:firstLine="720"/>
        <w:jc w:val="both"/>
        <w:rPr>
          <w:lang w:val="pt-BR"/>
        </w:rPr>
      </w:pPr>
      <w:r w:rsidRPr="00963D96">
        <w:rPr>
          <w:lang w:val="pt-BR"/>
        </w:rPr>
        <w:t>Se fora do horário comercial, os contatos podem ser acionados via celular. Dentro do horário comercial, priorizar o ramal das equipes ou o Skype.</w:t>
      </w:r>
    </w:p>
    <w:p w14:paraId="00819B55" w14:textId="77777777" w:rsidR="001904F3" w:rsidRDefault="001904F3" w:rsidP="008E49CB">
      <w:pPr>
        <w:pStyle w:val="PargrafodaLista"/>
        <w:spacing w:before="120" w:after="120"/>
        <w:contextualSpacing w:val="0"/>
        <w:rPr>
          <w:lang w:val="pt-BR"/>
        </w:rPr>
      </w:pPr>
    </w:p>
    <w:p w14:paraId="0730ACA0" w14:textId="77777777" w:rsidR="001904F3" w:rsidRPr="008E49CB" w:rsidRDefault="001904F3" w:rsidP="008E49CB">
      <w:pPr>
        <w:pStyle w:val="PargrafodaLista"/>
        <w:spacing w:before="120" w:after="120"/>
        <w:contextualSpacing w:val="0"/>
        <w:rPr>
          <w:lang w:val="pt-BR"/>
        </w:rPr>
      </w:pPr>
    </w:p>
    <w:p w14:paraId="715B380F" w14:textId="77777777" w:rsidR="00446D5E" w:rsidRPr="0079798E" w:rsidRDefault="00ED7CF4" w:rsidP="008E49CB">
      <w:pPr>
        <w:pStyle w:val="PargrafodaLista"/>
        <w:spacing w:before="120" w:after="120"/>
        <w:contextualSpacing w:val="0"/>
        <w:rPr>
          <w:lang w:val="pt-BR"/>
        </w:rPr>
      </w:pPr>
      <w:r w:rsidRPr="0079798E">
        <w:rPr>
          <w:lang w:val="pt-BR"/>
        </w:rPr>
        <w:t xml:space="preserve">3.1 </w:t>
      </w:r>
      <w:r w:rsidR="009F2F09" w:rsidRPr="0079798E">
        <w:rPr>
          <w:lang w:val="pt-BR"/>
        </w:rPr>
        <w:t xml:space="preserve">Plano de </w:t>
      </w:r>
      <w:proofErr w:type="spellStart"/>
      <w:r w:rsidR="00446D5E" w:rsidRPr="0079798E">
        <w:rPr>
          <w:lang w:val="pt-BR"/>
        </w:rPr>
        <w:t>Disaster</w:t>
      </w:r>
      <w:proofErr w:type="spellEnd"/>
      <w:r w:rsidR="00446D5E" w:rsidRPr="0079798E">
        <w:rPr>
          <w:lang w:val="pt-BR"/>
        </w:rPr>
        <w:t xml:space="preserve"> Recovery</w:t>
      </w:r>
      <w:r w:rsidR="000F78F8" w:rsidRPr="0079798E">
        <w:rPr>
          <w:lang w:val="pt-BR"/>
        </w:rPr>
        <w:t xml:space="preserve"> </w:t>
      </w:r>
    </w:p>
    <w:p w14:paraId="53829D28" w14:textId="77777777" w:rsidR="000F78F8" w:rsidRDefault="008B178C" w:rsidP="000F78F8">
      <w:pPr>
        <w:pStyle w:val="PargrafodaLista"/>
        <w:spacing w:before="120" w:after="120"/>
        <w:contextualSpacing w:val="0"/>
        <w:rPr>
          <w:lang w:val="pt-BR"/>
        </w:rPr>
      </w:pPr>
      <w:r w:rsidRPr="00D84C80">
        <w:rPr>
          <w:lang w:val="pt-BR"/>
        </w:rPr>
        <w:t>[</w:t>
      </w:r>
      <w:r w:rsidR="00D84C80" w:rsidRPr="00D84C80">
        <w:rPr>
          <w:lang w:val="pt-BR"/>
        </w:rPr>
        <w:t>Informar quem é o responsável por restaurar a automação no caso de erro. Informar quem são as pessoas do time de desenvolvimento de RPA que ser</w:t>
      </w:r>
      <w:r w:rsidR="00D84C80">
        <w:rPr>
          <w:lang w:val="pt-BR"/>
        </w:rPr>
        <w:t xml:space="preserve">ão responsáveis por corrigir a automação. </w:t>
      </w:r>
      <w:r w:rsidR="00D84C80" w:rsidRPr="00D84C80">
        <w:rPr>
          <w:lang w:val="pt-BR"/>
        </w:rPr>
        <w:t xml:space="preserve">Quais são </w:t>
      </w:r>
      <w:r w:rsidR="00B07912">
        <w:rPr>
          <w:lang w:val="pt-BR"/>
        </w:rPr>
        <w:t>as</w:t>
      </w:r>
      <w:r w:rsidR="00D84C80" w:rsidRPr="00D84C80">
        <w:rPr>
          <w:lang w:val="pt-BR"/>
        </w:rPr>
        <w:t xml:space="preserve"> </w:t>
      </w:r>
      <w:r w:rsidR="00B07912" w:rsidRPr="00D84C80">
        <w:rPr>
          <w:lang w:val="pt-BR"/>
        </w:rPr>
        <w:t>dependências</w:t>
      </w:r>
      <w:r w:rsidR="00D84C80" w:rsidRPr="00D84C80">
        <w:rPr>
          <w:lang w:val="pt-BR"/>
        </w:rPr>
        <w:t xml:space="preserve"> críticas dessa </w:t>
      </w:r>
      <w:r w:rsidR="00B07912" w:rsidRPr="00D84C80">
        <w:rPr>
          <w:lang w:val="pt-BR"/>
        </w:rPr>
        <w:t>automação.</w:t>
      </w:r>
      <w:r w:rsidR="00D84C80" w:rsidRPr="00D84C80">
        <w:rPr>
          <w:lang w:val="pt-BR"/>
        </w:rPr>
        <w:t xml:space="preserve"> Descrever qual o plano de conting</w:t>
      </w:r>
      <w:r w:rsidR="00B07912">
        <w:rPr>
          <w:lang w:val="pt-BR"/>
        </w:rPr>
        <w:t>ência (</w:t>
      </w:r>
      <w:proofErr w:type="spellStart"/>
      <w:r w:rsidR="00D84C80">
        <w:rPr>
          <w:lang w:val="pt-BR"/>
        </w:rPr>
        <w:t>ex</w:t>
      </w:r>
      <w:proofErr w:type="spellEnd"/>
      <w:r w:rsidR="00D84C80">
        <w:rPr>
          <w:lang w:val="pt-BR"/>
        </w:rPr>
        <w:t xml:space="preserve">: fazer atividades manualmente como executado até data </w:t>
      </w:r>
      <w:proofErr w:type="spellStart"/>
      <w:r w:rsidR="00D84C80">
        <w:rPr>
          <w:lang w:val="pt-BR"/>
        </w:rPr>
        <w:t>dd</w:t>
      </w:r>
      <w:proofErr w:type="spellEnd"/>
      <w:r w:rsidR="00D84C80">
        <w:rPr>
          <w:lang w:val="pt-BR"/>
        </w:rPr>
        <w:t>/mm/</w:t>
      </w:r>
      <w:proofErr w:type="spellStart"/>
      <w:r w:rsidR="00D84C80">
        <w:rPr>
          <w:lang w:val="pt-BR"/>
        </w:rPr>
        <w:t>aaaa</w:t>
      </w:r>
      <w:proofErr w:type="spellEnd"/>
      <w:r w:rsidR="00D84C80">
        <w:rPr>
          <w:lang w:val="pt-BR"/>
        </w:rPr>
        <w:t>)</w:t>
      </w:r>
      <w:r w:rsidRPr="00D84C80">
        <w:rPr>
          <w:lang w:val="pt-BR"/>
        </w:rPr>
        <w:t>.]</w:t>
      </w:r>
    </w:p>
    <w:p w14:paraId="54D3F9F2" w14:textId="77777777" w:rsidR="00E36966" w:rsidRPr="00D84C80" w:rsidRDefault="00E36966" w:rsidP="000F78F8">
      <w:pPr>
        <w:pStyle w:val="PargrafodaLista"/>
        <w:spacing w:before="120" w:after="120"/>
        <w:contextualSpacing w:val="0"/>
        <w:rPr>
          <w:lang w:val="pt-BR"/>
        </w:rPr>
      </w:pPr>
    </w:p>
    <w:p w14:paraId="6328A0C3" w14:textId="77777777" w:rsidR="00446D5E" w:rsidRDefault="00446D5E" w:rsidP="000F78F8">
      <w:pPr>
        <w:pStyle w:val="PargrafodaLista"/>
        <w:numPr>
          <w:ilvl w:val="0"/>
          <w:numId w:val="4"/>
        </w:numPr>
        <w:spacing w:before="120" w:after="120"/>
        <w:contextualSpacing w:val="0"/>
      </w:pPr>
      <w:proofErr w:type="spellStart"/>
      <w:r>
        <w:t>Creden</w:t>
      </w:r>
      <w:r w:rsidR="00ED5E12">
        <w:t>ciais</w:t>
      </w:r>
      <w:proofErr w:type="spellEnd"/>
      <w:r w:rsidR="008C3127">
        <w:t xml:space="preserve">/ </w:t>
      </w:r>
      <w:proofErr w:type="spellStart"/>
      <w:r w:rsidR="008C3127">
        <w:t>Permissões</w:t>
      </w:r>
      <w:proofErr w:type="spellEnd"/>
    </w:p>
    <w:p w14:paraId="28AC4F9A" w14:textId="77777777" w:rsidR="00E36966" w:rsidRDefault="008B178C" w:rsidP="003D3D9A">
      <w:pPr>
        <w:pStyle w:val="PargrafodaLista"/>
        <w:numPr>
          <w:ilvl w:val="1"/>
          <w:numId w:val="8"/>
        </w:numPr>
        <w:spacing w:before="120" w:after="120"/>
        <w:contextualSpacing w:val="0"/>
        <w:rPr>
          <w:lang w:val="pt-BR"/>
        </w:rPr>
      </w:pPr>
      <w:r w:rsidRPr="00006158">
        <w:rPr>
          <w:lang w:val="pt-BR"/>
        </w:rPr>
        <w:t>[</w:t>
      </w:r>
      <w:r w:rsidR="00006158" w:rsidRPr="00006158">
        <w:rPr>
          <w:lang w:val="pt-BR"/>
        </w:rPr>
        <w:t>Catalogar as credenciais</w:t>
      </w:r>
      <w:r w:rsidR="008C3127">
        <w:rPr>
          <w:lang w:val="pt-BR"/>
        </w:rPr>
        <w:t>/permissões</w:t>
      </w:r>
      <w:r w:rsidR="00006158" w:rsidRPr="00006158">
        <w:rPr>
          <w:lang w:val="pt-BR"/>
        </w:rPr>
        <w:t xml:space="preserve"> que serão usadas para ess</w:t>
      </w:r>
      <w:r w:rsidR="00ED5E12">
        <w:rPr>
          <w:lang w:val="pt-BR"/>
        </w:rPr>
        <w:t>a</w:t>
      </w:r>
      <w:r w:rsidR="00006158" w:rsidRPr="00006158">
        <w:rPr>
          <w:lang w:val="pt-BR"/>
        </w:rPr>
        <w:t xml:space="preserve"> </w:t>
      </w:r>
      <w:r w:rsidR="00ED5E12">
        <w:rPr>
          <w:lang w:val="pt-BR"/>
        </w:rPr>
        <w:t>automação</w:t>
      </w:r>
      <w:r w:rsidR="00006158" w:rsidRPr="00006158">
        <w:rPr>
          <w:lang w:val="pt-BR"/>
        </w:rPr>
        <w:t xml:space="preserve"> e, se necessário, qualquer gerenciamento de credenciais que precise estar em vigor</w:t>
      </w:r>
      <w:r w:rsidRPr="00006158">
        <w:rPr>
          <w:lang w:val="pt-BR"/>
        </w:rPr>
        <w:t>.]</w:t>
      </w:r>
      <w:r w:rsidR="00E36966">
        <w:rPr>
          <w:lang w:val="pt-BR"/>
        </w:rPr>
        <w:t xml:space="preserve"> [Restrições de acessos para robôs ao sistema terceiro]</w:t>
      </w:r>
    </w:p>
    <w:p w14:paraId="75769CF6" w14:textId="77777777" w:rsidR="000F78F8" w:rsidRDefault="000F78F8" w:rsidP="000F78F8">
      <w:pPr>
        <w:pStyle w:val="PargrafodaLista"/>
        <w:spacing w:before="120" w:after="120"/>
        <w:contextualSpacing w:val="0"/>
        <w:rPr>
          <w:lang w:val="pt-BR"/>
        </w:rPr>
      </w:pPr>
    </w:p>
    <w:p w14:paraId="62707749" w14:textId="77777777" w:rsidR="007F3200" w:rsidRDefault="007F3200" w:rsidP="007F3200">
      <w:pPr>
        <w:pStyle w:val="PargrafodaLista"/>
        <w:numPr>
          <w:ilvl w:val="0"/>
          <w:numId w:val="5"/>
        </w:numPr>
        <w:spacing w:before="120" w:after="120"/>
        <w:contextualSpacing w:val="0"/>
        <w:rPr>
          <w:lang w:val="pt-BR"/>
        </w:rPr>
      </w:pPr>
      <w:r>
        <w:rPr>
          <w:lang w:val="pt-BR"/>
        </w:rPr>
        <w:t>Ambientes</w:t>
      </w:r>
      <w:r w:rsidR="00E36966">
        <w:rPr>
          <w:lang w:val="pt-BR"/>
        </w:rPr>
        <w:t xml:space="preserve"> (firewall, </w:t>
      </w:r>
      <w:proofErr w:type="spellStart"/>
      <w:proofErr w:type="gramStart"/>
      <w:r w:rsidR="00E36966">
        <w:rPr>
          <w:lang w:val="pt-BR"/>
        </w:rPr>
        <w:t>redes,etc</w:t>
      </w:r>
      <w:proofErr w:type="spellEnd"/>
      <w:proofErr w:type="gramEnd"/>
      <w:r w:rsidR="00E36966">
        <w:rPr>
          <w:lang w:val="pt-BR"/>
        </w:rPr>
        <w:t>)</w:t>
      </w:r>
      <w:r w:rsidR="003C26F0">
        <w:rPr>
          <w:lang w:val="pt-BR"/>
        </w:rPr>
        <w:t>:</w:t>
      </w:r>
    </w:p>
    <w:p w14:paraId="0F9D1758" w14:textId="7469FF59" w:rsidR="007F3200" w:rsidRDefault="007F3200" w:rsidP="007F3200">
      <w:pPr>
        <w:pStyle w:val="PargrafodaLista"/>
        <w:numPr>
          <w:ilvl w:val="0"/>
          <w:numId w:val="5"/>
        </w:numPr>
        <w:spacing w:before="120" w:after="120"/>
        <w:contextualSpacing w:val="0"/>
        <w:rPr>
          <w:lang w:val="pt-BR"/>
        </w:rPr>
      </w:pPr>
      <w:r>
        <w:rPr>
          <w:lang w:val="pt-BR"/>
        </w:rPr>
        <w:t>Sistemas</w:t>
      </w:r>
      <w:r w:rsidR="003C26F0">
        <w:rPr>
          <w:lang w:val="pt-BR"/>
        </w:rPr>
        <w:t>:</w:t>
      </w:r>
      <w:r w:rsidR="00516DE4">
        <w:rPr>
          <w:lang w:val="pt-BR"/>
        </w:rPr>
        <w:t xml:space="preserve"> </w:t>
      </w:r>
      <w:r w:rsidR="00207CE8">
        <w:rPr>
          <w:lang w:val="pt-BR"/>
        </w:rPr>
        <w:t>SACG</w:t>
      </w:r>
    </w:p>
    <w:p w14:paraId="18954D0F" w14:textId="7D8B3077" w:rsidR="007F3200" w:rsidRDefault="007F3200" w:rsidP="007F3200">
      <w:pPr>
        <w:pStyle w:val="PargrafodaLista"/>
        <w:numPr>
          <w:ilvl w:val="0"/>
          <w:numId w:val="5"/>
        </w:numPr>
        <w:spacing w:before="120" w:after="120"/>
        <w:contextualSpacing w:val="0"/>
        <w:rPr>
          <w:lang w:val="pt-BR"/>
        </w:rPr>
      </w:pPr>
      <w:r>
        <w:rPr>
          <w:lang w:val="pt-BR"/>
        </w:rPr>
        <w:t>Diretórios</w:t>
      </w:r>
      <w:r w:rsidR="003C26F0">
        <w:rPr>
          <w:lang w:val="pt-BR"/>
        </w:rPr>
        <w:t>:</w:t>
      </w:r>
      <w:r w:rsidR="00516DE4">
        <w:rPr>
          <w:lang w:val="pt-BR"/>
        </w:rPr>
        <w:t xml:space="preserve"> </w:t>
      </w:r>
      <w:r w:rsidR="00B0143C" w:rsidRPr="00B0143C">
        <w:rPr>
          <w:lang w:val="pt-BR"/>
        </w:rPr>
        <w:t>C:\Temp</w:t>
      </w:r>
    </w:p>
    <w:p w14:paraId="32B9F3DE" w14:textId="77777777" w:rsidR="007F3200" w:rsidRDefault="003C26F0" w:rsidP="007F3200">
      <w:pPr>
        <w:pStyle w:val="PargrafodaLista"/>
        <w:numPr>
          <w:ilvl w:val="0"/>
          <w:numId w:val="5"/>
        </w:numPr>
        <w:spacing w:before="120" w:after="120"/>
        <w:contextualSpacing w:val="0"/>
        <w:rPr>
          <w:lang w:val="pt-BR"/>
        </w:rPr>
      </w:pPr>
      <w:r>
        <w:rPr>
          <w:lang w:val="pt-BR"/>
        </w:rPr>
        <w:t>Demais acessos:</w:t>
      </w:r>
    </w:p>
    <w:p w14:paraId="22CD6710" w14:textId="77777777" w:rsidR="00E36966" w:rsidRPr="00E36966" w:rsidRDefault="00E36966" w:rsidP="00E36966">
      <w:pPr>
        <w:pStyle w:val="PargrafodaLista"/>
        <w:numPr>
          <w:ilvl w:val="1"/>
          <w:numId w:val="4"/>
        </w:numPr>
        <w:spacing w:before="120" w:after="120"/>
        <w:rPr>
          <w:lang w:val="pt-BR"/>
        </w:rPr>
      </w:pPr>
      <w:r w:rsidRPr="00E36966">
        <w:rPr>
          <w:lang w:val="pt-BR"/>
        </w:rPr>
        <w:t xml:space="preserve">Existe alguma restrição para acesso de Robôs aos sistemas que serão acessados pela automação (usuário impessoal)? </w:t>
      </w:r>
      <w:r w:rsidR="005330A0">
        <w:rPr>
          <w:lang w:val="pt-BR"/>
        </w:rPr>
        <w:t>N/A</w:t>
      </w:r>
    </w:p>
    <w:p w14:paraId="3CF79B5E" w14:textId="77777777" w:rsidR="00E36966" w:rsidRPr="007F3200" w:rsidRDefault="00E36966" w:rsidP="00E36966">
      <w:pPr>
        <w:pStyle w:val="PargrafodaLista"/>
        <w:spacing w:before="120" w:after="120"/>
        <w:ind w:left="1440"/>
        <w:contextualSpacing w:val="0"/>
        <w:rPr>
          <w:lang w:val="pt-BR"/>
        </w:rPr>
      </w:pPr>
    </w:p>
    <w:p w14:paraId="021034BA" w14:textId="77777777" w:rsidR="00446D5E" w:rsidRDefault="00ED5E12" w:rsidP="000F78F8">
      <w:pPr>
        <w:pStyle w:val="PargrafodaLista"/>
        <w:numPr>
          <w:ilvl w:val="0"/>
          <w:numId w:val="4"/>
        </w:numPr>
        <w:spacing w:before="120" w:after="120"/>
        <w:contextualSpacing w:val="0"/>
        <w:rPr>
          <w:lang w:val="pt-BR"/>
        </w:rPr>
      </w:pPr>
      <w:r w:rsidRPr="005B400D">
        <w:rPr>
          <w:lang w:val="pt-BR"/>
        </w:rPr>
        <w:t xml:space="preserve">Versão de </w:t>
      </w:r>
      <w:r w:rsidR="00C038FE" w:rsidRPr="005B400D">
        <w:rPr>
          <w:lang w:val="pt-BR"/>
        </w:rPr>
        <w:t xml:space="preserve">ambientes / </w:t>
      </w:r>
      <w:r w:rsidRPr="005B400D">
        <w:rPr>
          <w:lang w:val="pt-BR"/>
        </w:rPr>
        <w:t>sistemas</w:t>
      </w:r>
      <w:r w:rsidR="00465B16">
        <w:rPr>
          <w:lang w:val="pt-BR"/>
        </w:rPr>
        <w:t>,</w:t>
      </w:r>
      <w:r w:rsidR="005B400D" w:rsidRPr="005B400D">
        <w:rPr>
          <w:lang w:val="pt-BR"/>
        </w:rPr>
        <w:t xml:space="preserve"> </w:t>
      </w:r>
      <w:r w:rsidR="00562F9B" w:rsidRPr="005B400D">
        <w:rPr>
          <w:lang w:val="pt-BR"/>
        </w:rPr>
        <w:t>Depen</w:t>
      </w:r>
      <w:r w:rsidR="00562F9B">
        <w:rPr>
          <w:lang w:val="pt-BR"/>
        </w:rPr>
        <w:t>dências</w:t>
      </w:r>
      <w:r w:rsidR="00465B16">
        <w:rPr>
          <w:lang w:val="pt-BR"/>
        </w:rPr>
        <w:t xml:space="preserve"> de ambientes e sistemas</w:t>
      </w:r>
      <w:r w:rsidR="00E36966">
        <w:rPr>
          <w:lang w:val="pt-BR"/>
        </w:rPr>
        <w:t>.</w:t>
      </w:r>
      <w:r w:rsidR="00465B16">
        <w:rPr>
          <w:lang w:val="pt-BR"/>
        </w:rPr>
        <w:t xml:space="preserve"> </w:t>
      </w:r>
    </w:p>
    <w:p w14:paraId="42C3734D" w14:textId="77777777" w:rsidR="00843A96" w:rsidRDefault="003C26F0" w:rsidP="00465B16">
      <w:pPr>
        <w:pStyle w:val="PargrafodaLista"/>
        <w:numPr>
          <w:ilvl w:val="1"/>
          <w:numId w:val="4"/>
        </w:numPr>
        <w:spacing w:before="120" w:after="120"/>
        <w:contextualSpacing w:val="0"/>
        <w:rPr>
          <w:lang w:val="pt-BR"/>
        </w:rPr>
      </w:pPr>
      <w:r>
        <w:rPr>
          <w:lang w:val="pt-BR"/>
        </w:rPr>
        <w:t>Quais são as versões atuais</w:t>
      </w:r>
      <w:r w:rsidR="00F1466F">
        <w:rPr>
          <w:lang w:val="pt-BR"/>
        </w:rPr>
        <w:t xml:space="preserve"> e/ou prazos de validade</w:t>
      </w:r>
      <w:r>
        <w:rPr>
          <w:lang w:val="pt-BR"/>
        </w:rPr>
        <w:t xml:space="preserve"> de </w:t>
      </w:r>
    </w:p>
    <w:p w14:paraId="5F2B1F80" w14:textId="77777777" w:rsidR="00843A96" w:rsidRDefault="00F1466F" w:rsidP="00843A96">
      <w:pPr>
        <w:pStyle w:val="PargrafodaLista"/>
        <w:numPr>
          <w:ilvl w:val="2"/>
          <w:numId w:val="4"/>
        </w:numPr>
        <w:spacing w:before="120" w:after="120"/>
        <w:contextualSpacing w:val="0"/>
        <w:rPr>
          <w:lang w:val="pt-BR"/>
        </w:rPr>
      </w:pPr>
      <w:r>
        <w:rPr>
          <w:lang w:val="pt-BR"/>
        </w:rPr>
        <w:t>Certificados:</w:t>
      </w:r>
    </w:p>
    <w:p w14:paraId="146449C5" w14:textId="77777777" w:rsidR="00843A96" w:rsidRDefault="00F1466F" w:rsidP="00843A96">
      <w:pPr>
        <w:pStyle w:val="PargrafodaLista"/>
        <w:numPr>
          <w:ilvl w:val="2"/>
          <w:numId w:val="4"/>
        </w:numPr>
        <w:spacing w:before="120" w:after="120"/>
        <w:contextualSpacing w:val="0"/>
        <w:rPr>
          <w:lang w:val="pt-BR"/>
        </w:rPr>
      </w:pPr>
      <w:r>
        <w:rPr>
          <w:lang w:val="pt-BR"/>
        </w:rPr>
        <w:t>Licenças:</w:t>
      </w:r>
    </w:p>
    <w:p w14:paraId="666EBCFE" w14:textId="206C44AA" w:rsidR="00843A96" w:rsidRDefault="00F1466F" w:rsidP="00843A96">
      <w:pPr>
        <w:pStyle w:val="PargrafodaLista"/>
        <w:numPr>
          <w:ilvl w:val="2"/>
          <w:numId w:val="4"/>
        </w:numPr>
        <w:spacing w:before="120" w:after="120"/>
        <w:contextualSpacing w:val="0"/>
        <w:rPr>
          <w:lang w:val="pt-BR"/>
        </w:rPr>
      </w:pPr>
      <w:r>
        <w:rPr>
          <w:lang w:val="pt-BR"/>
        </w:rPr>
        <w:t>Sistemas:</w:t>
      </w:r>
      <w:r w:rsidR="007C0B1F">
        <w:rPr>
          <w:lang w:val="pt-BR"/>
        </w:rPr>
        <w:t xml:space="preserve"> SACG</w:t>
      </w:r>
    </w:p>
    <w:p w14:paraId="41553F7B" w14:textId="77777777" w:rsidR="003C26F0" w:rsidRPr="005B400D" w:rsidRDefault="00F1466F" w:rsidP="00843A96">
      <w:pPr>
        <w:pStyle w:val="PargrafodaLista"/>
        <w:numPr>
          <w:ilvl w:val="2"/>
          <w:numId w:val="4"/>
        </w:numPr>
        <w:spacing w:before="120" w:after="120"/>
        <w:contextualSpacing w:val="0"/>
        <w:rPr>
          <w:lang w:val="pt-BR"/>
        </w:rPr>
      </w:pPr>
      <w:r>
        <w:rPr>
          <w:lang w:val="pt-BR"/>
        </w:rPr>
        <w:lastRenderedPageBreak/>
        <w:t>O</w:t>
      </w:r>
      <w:r w:rsidR="00843A96">
        <w:rPr>
          <w:lang w:val="pt-BR"/>
        </w:rPr>
        <w:t>utros</w:t>
      </w:r>
      <w:r>
        <w:rPr>
          <w:lang w:val="pt-BR"/>
        </w:rPr>
        <w:t>:</w:t>
      </w:r>
    </w:p>
    <w:p w14:paraId="53B426FA" w14:textId="77777777" w:rsidR="001176AB" w:rsidRPr="00ED5E12" w:rsidRDefault="001176AB" w:rsidP="000F78F8">
      <w:pPr>
        <w:pStyle w:val="PargrafodaLista"/>
        <w:spacing w:before="120" w:after="120"/>
        <w:contextualSpacing w:val="0"/>
        <w:rPr>
          <w:lang w:val="pt-BR"/>
        </w:rPr>
      </w:pPr>
    </w:p>
    <w:p w14:paraId="41481BAA" w14:textId="77777777" w:rsidR="002C7914" w:rsidRDefault="002C7914" w:rsidP="002C7914">
      <w:pPr>
        <w:pStyle w:val="PargrafodaLista"/>
        <w:numPr>
          <w:ilvl w:val="0"/>
          <w:numId w:val="4"/>
        </w:numPr>
        <w:rPr>
          <w:lang w:val="pt-BR"/>
        </w:rPr>
      </w:pPr>
      <w:r w:rsidRPr="002C7914">
        <w:rPr>
          <w:lang w:val="pt-BR"/>
        </w:rPr>
        <w:t>Aceite dos testes em Homologação</w:t>
      </w:r>
      <w:r>
        <w:rPr>
          <w:lang w:val="pt-BR"/>
        </w:rPr>
        <w:t>:   _______ / ______   / ______</w:t>
      </w:r>
    </w:p>
    <w:p w14:paraId="065A103E" w14:textId="77777777" w:rsidR="002C7914" w:rsidRDefault="002C7914" w:rsidP="002C7914">
      <w:pPr>
        <w:pStyle w:val="PargrafodaLista"/>
        <w:ind w:left="3600"/>
        <w:rPr>
          <w:lang w:val="pt-BR"/>
        </w:rPr>
      </w:pPr>
      <w:r>
        <w:rPr>
          <w:lang w:val="pt-BR"/>
        </w:rPr>
        <w:t xml:space="preserve">       (</w:t>
      </w:r>
      <w:proofErr w:type="gramStart"/>
      <w:r>
        <w:rPr>
          <w:lang w:val="pt-BR"/>
        </w:rPr>
        <w:t xml:space="preserve">DD)   </w:t>
      </w:r>
      <w:proofErr w:type="gramEnd"/>
      <w:r>
        <w:rPr>
          <w:lang w:val="pt-BR"/>
        </w:rPr>
        <w:t xml:space="preserve">    (MM)        (AAAA)</w:t>
      </w:r>
    </w:p>
    <w:p w14:paraId="482DD8F0" w14:textId="77777777" w:rsidR="00E36966" w:rsidRDefault="00E36966" w:rsidP="002C7914">
      <w:pPr>
        <w:pStyle w:val="PargrafodaLista"/>
        <w:ind w:left="3600"/>
        <w:rPr>
          <w:lang w:val="pt-BR"/>
        </w:rPr>
      </w:pPr>
    </w:p>
    <w:p w14:paraId="21E854CB" w14:textId="77777777" w:rsidR="002C7914" w:rsidRDefault="002C7914" w:rsidP="002C7914">
      <w:pPr>
        <w:pStyle w:val="PargrafodaLista"/>
        <w:ind w:left="3600"/>
        <w:rPr>
          <w:lang w:val="pt-BR"/>
        </w:rPr>
      </w:pPr>
    </w:p>
    <w:p w14:paraId="6909AEE9" w14:textId="77777777" w:rsidR="002C7914" w:rsidRDefault="002C7914" w:rsidP="002C7914">
      <w:pPr>
        <w:pStyle w:val="PargrafodaLista"/>
        <w:ind w:left="3600"/>
        <w:rPr>
          <w:lang w:val="pt-BR"/>
        </w:rPr>
      </w:pPr>
      <w:r>
        <w:rPr>
          <w:lang w:val="pt-BR"/>
        </w:rPr>
        <w:t xml:space="preserve">     Executores do teste: (nome e e-mail)</w:t>
      </w:r>
    </w:p>
    <w:p w14:paraId="3387FF35" w14:textId="77777777" w:rsidR="00E36966" w:rsidRPr="002C7914" w:rsidRDefault="00E36966" w:rsidP="002C7914">
      <w:pPr>
        <w:pStyle w:val="PargrafodaLista"/>
        <w:ind w:left="3600"/>
        <w:rPr>
          <w:lang w:val="pt-BR"/>
        </w:rPr>
      </w:pPr>
    </w:p>
    <w:p w14:paraId="03565093" w14:textId="77777777" w:rsidR="00E36966" w:rsidRDefault="00E36966" w:rsidP="00E36966">
      <w:pPr>
        <w:ind w:left="720"/>
      </w:pPr>
      <w:r>
        <w:t>_____ Approved</w:t>
      </w:r>
      <w:r>
        <w:tab/>
      </w:r>
      <w:r>
        <w:tab/>
        <w:t>_____ Not Approved</w:t>
      </w:r>
      <w:r>
        <w:tab/>
        <w:t xml:space="preserve">______ Conditionally Approved </w:t>
      </w:r>
    </w:p>
    <w:p w14:paraId="215DD359" w14:textId="77777777" w:rsidR="001176AB" w:rsidRDefault="001176AB" w:rsidP="00E36966">
      <w:pPr>
        <w:ind w:left="720"/>
      </w:pPr>
    </w:p>
    <w:p w14:paraId="2781BCCC" w14:textId="77777777" w:rsidR="00641D80" w:rsidRDefault="001176AB" w:rsidP="001176AB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Aceite de Riscos </w:t>
      </w:r>
    </w:p>
    <w:p w14:paraId="3734B22E" w14:textId="660C9723" w:rsidR="001176AB" w:rsidRPr="001176AB" w:rsidRDefault="00055414" w:rsidP="001176AB">
      <w:pPr>
        <w:rPr>
          <w:lang w:val="pt-BR"/>
        </w:rPr>
      </w:pPr>
      <w:r w:rsidRPr="00055414">
        <w:rPr>
          <w:lang w:val="pt-BR"/>
        </w:rPr>
        <w:t>Nauder Alves Silva</w:t>
      </w:r>
      <w:r>
        <w:rPr>
          <w:lang w:val="pt-BR"/>
        </w:rPr>
        <w:t xml:space="preserve"> - </w:t>
      </w:r>
      <w:r w:rsidRPr="00055414">
        <w:rPr>
          <w:lang w:val="pt-BR"/>
        </w:rPr>
        <w:t>nauder_silva@sicredi.com.br</w:t>
      </w:r>
    </w:p>
    <w:sectPr w:rsidR="001176AB" w:rsidRPr="001176AB">
      <w:headerReference w:type="default" r:id="rId13"/>
      <w:foot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1C097" w14:textId="77777777" w:rsidR="00B77730" w:rsidRDefault="00B77730">
      <w:pPr>
        <w:spacing w:after="0" w:line="240" w:lineRule="auto"/>
      </w:pPr>
      <w:r>
        <w:separator/>
      </w:r>
    </w:p>
  </w:endnote>
  <w:endnote w:type="continuationSeparator" w:id="0">
    <w:p w14:paraId="41FD5523" w14:textId="77777777" w:rsidR="00B77730" w:rsidRDefault="00B7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2C487" w14:textId="77777777" w:rsidR="000142C5" w:rsidRDefault="000142C5">
    <w:pPr>
      <w:pStyle w:val="Rodap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2AA248C5" wp14:editId="7D844E88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71854443aed4f232e6e3cedb" descr="{&quot;HashCode&quot;:135842498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4AB328" w14:textId="44699DA9" w:rsidR="000142C5" w:rsidRPr="00EC6B83" w:rsidRDefault="00EC6B83" w:rsidP="00EC6B8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EC6B8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</w:t>
                          </w:r>
                          <w:proofErr w:type="spellEnd"/>
                          <w:r w:rsidRPr="00EC6B8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da </w:t>
                          </w:r>
                          <w:proofErr w:type="spellStart"/>
                          <w:r w:rsidRPr="00EC6B8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informação</w:t>
                          </w:r>
                          <w:proofErr w:type="spellEnd"/>
                          <w:r w:rsidRPr="00EC6B8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: </w:t>
                          </w:r>
                          <w:proofErr w:type="spellStart"/>
                          <w:r w:rsidRPr="00EC6B8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Uso</w:t>
                          </w:r>
                          <w:proofErr w:type="spellEnd"/>
                          <w:r w:rsidRPr="00EC6B8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EC6B8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Interno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A248C5" id="_x0000_t202" coordsize="21600,21600" o:spt="202" path="m,l,21600r21600,l21600,xe">
              <v:stroke joinstyle="miter"/>
              <v:path gradientshapeok="t" o:connecttype="rect"/>
            </v:shapetype>
            <v:shape id="MSIPCM71854443aed4f232e6e3cedb" o:spid="_x0000_s1027" type="#_x0000_t202" alt="{&quot;HashCode&quot;:1358424980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" o:allowincell="f" filled="f" stroked="f" strokeweight=".5pt">
              <v:textbox inset=",0,,0">
                <w:txbxContent>
                  <w:p w14:paraId="244AB328" w14:textId="44699DA9" w:rsidR="000142C5" w:rsidRPr="00EC6B83" w:rsidRDefault="00EC6B83" w:rsidP="00EC6B8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EC6B83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</w:t>
                    </w:r>
                    <w:proofErr w:type="spellEnd"/>
                    <w:r w:rsidRPr="00EC6B83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da </w:t>
                    </w:r>
                    <w:proofErr w:type="spellStart"/>
                    <w:r w:rsidRPr="00EC6B83">
                      <w:rPr>
                        <w:rFonts w:ascii="Calibri" w:hAnsi="Calibri" w:cs="Calibri"/>
                        <w:color w:val="000000"/>
                        <w:sz w:val="20"/>
                      </w:rPr>
                      <w:t>informação</w:t>
                    </w:r>
                    <w:proofErr w:type="spellEnd"/>
                    <w:r w:rsidRPr="00EC6B83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: </w:t>
                    </w:r>
                    <w:proofErr w:type="spellStart"/>
                    <w:r w:rsidRPr="00EC6B83">
                      <w:rPr>
                        <w:rFonts w:ascii="Calibri" w:hAnsi="Calibri" w:cs="Calibri"/>
                        <w:color w:val="000000"/>
                        <w:sz w:val="20"/>
                      </w:rPr>
                      <w:t>Uso</w:t>
                    </w:r>
                    <w:proofErr w:type="spellEnd"/>
                    <w:r w:rsidRPr="00EC6B83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</w:t>
                    </w:r>
                    <w:proofErr w:type="spellStart"/>
                    <w:r w:rsidRPr="00EC6B83">
                      <w:rPr>
                        <w:rFonts w:ascii="Calibri" w:hAnsi="Calibri" w:cs="Calibri"/>
                        <w:color w:val="000000"/>
                        <w:sz w:val="20"/>
                      </w:rPr>
                      <w:t>Interno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8311D" w14:textId="77777777" w:rsidR="00B77730" w:rsidRDefault="00B77730">
      <w:pPr>
        <w:spacing w:after="0" w:line="240" w:lineRule="auto"/>
      </w:pPr>
      <w:r>
        <w:separator/>
      </w:r>
    </w:p>
  </w:footnote>
  <w:footnote w:type="continuationSeparator" w:id="0">
    <w:p w14:paraId="03B4D261" w14:textId="77777777" w:rsidR="00B77730" w:rsidRDefault="00B77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2E65E" w14:textId="77777777" w:rsidR="00641D80" w:rsidRDefault="00805AA6">
    <w:pPr>
      <w:pStyle w:val="Cabealh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B7D3E9" wp14:editId="3A49572E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10896"/>
              <wp:effectExtent l="0" t="0" r="3810" b="13335"/>
              <wp:wrapNone/>
              <wp:docPr id="22" name="Text Box 22" descr="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004E13" w14:textId="77777777" w:rsidR="00641D80" w:rsidRDefault="00805AA6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B178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B7D3E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alt="Page number" style="position:absolute;margin-left:-24.5pt;margin-top:0;width:26.7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" filled="f" stroked="f" strokeweight=".5pt">
              <v:textbox inset="0,0,0,0">
                <w:txbxContent>
                  <w:p w14:paraId="3F004E13" w14:textId="77777777" w:rsidR="00641D80" w:rsidRDefault="00805AA6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B178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96071"/>
    <w:multiLevelType w:val="hybridMultilevel"/>
    <w:tmpl w:val="4C6A12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363D39"/>
    <w:multiLevelType w:val="hybridMultilevel"/>
    <w:tmpl w:val="D090B6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DA449B"/>
    <w:multiLevelType w:val="hybridMultilevel"/>
    <w:tmpl w:val="40FC55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F13F2C"/>
    <w:multiLevelType w:val="hybridMultilevel"/>
    <w:tmpl w:val="5B9A7A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A001B1"/>
    <w:multiLevelType w:val="hybridMultilevel"/>
    <w:tmpl w:val="865C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93A79"/>
    <w:multiLevelType w:val="multilevel"/>
    <w:tmpl w:val="EB3CF1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F3A"/>
    <w:rsid w:val="0000080A"/>
    <w:rsid w:val="00006158"/>
    <w:rsid w:val="000142C5"/>
    <w:rsid w:val="000229CB"/>
    <w:rsid w:val="00032E71"/>
    <w:rsid w:val="00036752"/>
    <w:rsid w:val="00055414"/>
    <w:rsid w:val="00056C98"/>
    <w:rsid w:val="000C051C"/>
    <w:rsid w:val="000D0ADF"/>
    <w:rsid w:val="000E1D40"/>
    <w:rsid w:val="000F78F8"/>
    <w:rsid w:val="00101E80"/>
    <w:rsid w:val="001176AB"/>
    <w:rsid w:val="001462F1"/>
    <w:rsid w:val="001572A1"/>
    <w:rsid w:val="00170E8D"/>
    <w:rsid w:val="00180904"/>
    <w:rsid w:val="001904F3"/>
    <w:rsid w:val="00207CE8"/>
    <w:rsid w:val="00227ED7"/>
    <w:rsid w:val="00232E4F"/>
    <w:rsid w:val="00277453"/>
    <w:rsid w:val="002A75AC"/>
    <w:rsid w:val="002C2552"/>
    <w:rsid w:val="002C7914"/>
    <w:rsid w:val="002E3166"/>
    <w:rsid w:val="002F715A"/>
    <w:rsid w:val="003461B3"/>
    <w:rsid w:val="003C2618"/>
    <w:rsid w:val="003C26F0"/>
    <w:rsid w:val="003D3D9A"/>
    <w:rsid w:val="00446D5E"/>
    <w:rsid w:val="00465B16"/>
    <w:rsid w:val="00516DE4"/>
    <w:rsid w:val="005330A0"/>
    <w:rsid w:val="0054647E"/>
    <w:rsid w:val="00562F9B"/>
    <w:rsid w:val="00564024"/>
    <w:rsid w:val="00565F3A"/>
    <w:rsid w:val="005B400D"/>
    <w:rsid w:val="005D4B4A"/>
    <w:rsid w:val="005E1E80"/>
    <w:rsid w:val="00636D8B"/>
    <w:rsid w:val="00641D80"/>
    <w:rsid w:val="00647375"/>
    <w:rsid w:val="00651253"/>
    <w:rsid w:val="006513F5"/>
    <w:rsid w:val="006562F0"/>
    <w:rsid w:val="006A25E5"/>
    <w:rsid w:val="006A5EE4"/>
    <w:rsid w:val="006D60BB"/>
    <w:rsid w:val="00731F66"/>
    <w:rsid w:val="00747AD4"/>
    <w:rsid w:val="007520ED"/>
    <w:rsid w:val="00760F3C"/>
    <w:rsid w:val="00784ABC"/>
    <w:rsid w:val="0079798E"/>
    <w:rsid w:val="007A07C9"/>
    <w:rsid w:val="007C0B1F"/>
    <w:rsid w:val="007F3200"/>
    <w:rsid w:val="00805AA6"/>
    <w:rsid w:val="00805D84"/>
    <w:rsid w:val="00843A96"/>
    <w:rsid w:val="008A5C50"/>
    <w:rsid w:val="008B178C"/>
    <w:rsid w:val="008B7B75"/>
    <w:rsid w:val="008C3127"/>
    <w:rsid w:val="008D712D"/>
    <w:rsid w:val="008E49CB"/>
    <w:rsid w:val="0092362B"/>
    <w:rsid w:val="00951BCE"/>
    <w:rsid w:val="00962D5C"/>
    <w:rsid w:val="00963D96"/>
    <w:rsid w:val="00967667"/>
    <w:rsid w:val="0096771B"/>
    <w:rsid w:val="009F2F09"/>
    <w:rsid w:val="00A107B1"/>
    <w:rsid w:val="00A40C86"/>
    <w:rsid w:val="00A603DB"/>
    <w:rsid w:val="00A83423"/>
    <w:rsid w:val="00A963C2"/>
    <w:rsid w:val="00AA7F14"/>
    <w:rsid w:val="00AB0DAE"/>
    <w:rsid w:val="00AD16DF"/>
    <w:rsid w:val="00AE1601"/>
    <w:rsid w:val="00AE18AA"/>
    <w:rsid w:val="00AF4B7C"/>
    <w:rsid w:val="00B0143C"/>
    <w:rsid w:val="00B04E3A"/>
    <w:rsid w:val="00B07912"/>
    <w:rsid w:val="00B31C19"/>
    <w:rsid w:val="00B6064F"/>
    <w:rsid w:val="00B73C56"/>
    <w:rsid w:val="00B77730"/>
    <w:rsid w:val="00B83543"/>
    <w:rsid w:val="00C038FE"/>
    <w:rsid w:val="00C423D9"/>
    <w:rsid w:val="00C43715"/>
    <w:rsid w:val="00C4743A"/>
    <w:rsid w:val="00C53F02"/>
    <w:rsid w:val="00C76FC8"/>
    <w:rsid w:val="00CA3846"/>
    <w:rsid w:val="00CB42D3"/>
    <w:rsid w:val="00CE26FF"/>
    <w:rsid w:val="00CE4A40"/>
    <w:rsid w:val="00D671C2"/>
    <w:rsid w:val="00D84C80"/>
    <w:rsid w:val="00D97156"/>
    <w:rsid w:val="00DA723E"/>
    <w:rsid w:val="00DE52A2"/>
    <w:rsid w:val="00DF3DA0"/>
    <w:rsid w:val="00DF41CD"/>
    <w:rsid w:val="00E13414"/>
    <w:rsid w:val="00E227EA"/>
    <w:rsid w:val="00E36966"/>
    <w:rsid w:val="00E37192"/>
    <w:rsid w:val="00E43A7E"/>
    <w:rsid w:val="00E467D4"/>
    <w:rsid w:val="00E508CD"/>
    <w:rsid w:val="00E743EC"/>
    <w:rsid w:val="00E80B40"/>
    <w:rsid w:val="00E80FA8"/>
    <w:rsid w:val="00EC6B83"/>
    <w:rsid w:val="00ED5E12"/>
    <w:rsid w:val="00ED7CF4"/>
    <w:rsid w:val="00F14444"/>
    <w:rsid w:val="00F1466F"/>
    <w:rsid w:val="00F25447"/>
    <w:rsid w:val="00F678FB"/>
    <w:rsid w:val="00F84EB3"/>
    <w:rsid w:val="00FD0F14"/>
    <w:rsid w:val="00FE4148"/>
    <w:rsid w:val="00FE5981"/>
    <w:rsid w:val="00FE71D5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D6FFB64"/>
  <w15:chartTrackingRefBased/>
  <w15:docId w15:val="{F0AF68D4-2859-43A6-AD3C-ACB2065B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  <w:szCs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Table">
    <w:name w:val="Project Table"/>
    <w:basedOn w:val="Tabelanormal"/>
    <w:uiPriority w:val="9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customStyle="1" w:styleId="SpaceBefore">
    <w:name w:val="Space Before"/>
    <w:basedOn w:val="Normal"/>
    <w:uiPriority w:val="2"/>
    <w:qFormat/>
    <w:pPr>
      <w:spacing w:before="240"/>
    </w:pPr>
  </w:style>
  <w:style w:type="paragraph" w:styleId="PargrafodaLista">
    <w:name w:val="List Paragraph"/>
    <w:basedOn w:val="Normal"/>
    <w:uiPriority w:val="34"/>
    <w:unhideWhenUsed/>
    <w:qFormat/>
    <w:rsid w:val="00DF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murray\AppData\Roaming\Microsoft\Templates\Project%20change%20authorization%20form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87378E79B674F870890B887DB4126" ma:contentTypeVersion="13" ma:contentTypeDescription="Create a new document." ma:contentTypeScope="" ma:versionID="abd1da1cf7190b69e86f71d128bf6a6c">
  <xsd:schema xmlns:xsd="http://www.w3.org/2001/XMLSchema" xmlns:xs="http://www.w3.org/2001/XMLSchema" xmlns:p="http://schemas.microsoft.com/office/2006/metadata/properties" xmlns:ns1="http://schemas.microsoft.com/sharepoint/v3" xmlns:ns3="082722be-7793-418f-a945-3fd754f645c7" xmlns:ns4="a09ce49e-d4a7-46eb-979f-9a9f5287067c" targetNamespace="http://schemas.microsoft.com/office/2006/metadata/properties" ma:root="true" ma:fieldsID="aba543f44123c4ae9f4e465a9cc61662" ns1:_="" ns3:_="" ns4:_="">
    <xsd:import namespace="http://schemas.microsoft.com/sharepoint/v3"/>
    <xsd:import namespace="082722be-7793-418f-a945-3fd754f645c7"/>
    <xsd:import namespace="a09ce49e-d4a7-46eb-979f-9a9f528706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722be-7793-418f-a945-3fd754f645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ce49e-d4a7-46eb-979f-9a9f528706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A9D5-0056-4D2D-BB8A-ACF61D61A51B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a09ce49e-d4a7-46eb-979f-9a9f5287067c"/>
    <ds:schemaRef ds:uri="082722be-7793-418f-a945-3fd754f645c7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E9F8279-0BB4-4F95-9A0E-C997B92620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3F707-35DB-468A-80B5-0CA06BE84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2722be-7793-418f-a945-3fd754f645c7"/>
    <ds:schemaRef ds:uri="a09ce49e-d4a7-46eb-979f-9a9f528706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D8FB6D-57BE-4118-B695-4762A310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change authorization form (Business Blue design).dotx</Template>
  <TotalTime>189</TotalTime>
  <Pages>3</Pages>
  <Words>513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Murray</dc:creator>
  <cp:keywords/>
  <cp:lastModifiedBy>Itamar Fernandes da Silva Junior</cp:lastModifiedBy>
  <cp:revision>61</cp:revision>
  <dcterms:created xsi:type="dcterms:W3CDTF">2020-01-29T18:09:00Z</dcterms:created>
  <dcterms:modified xsi:type="dcterms:W3CDTF">2021-02-11T18:05:00Z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  <property fmtid="{D5CDD505-2E9C-101B-9397-08002B2CF9AE}" pid="3" name="MSIP_Label_99deea41-824f-4c3c-afd5-7afdfc16eee8_Enabled">
    <vt:lpwstr>True</vt:lpwstr>
  </property>
  <property fmtid="{D5CDD505-2E9C-101B-9397-08002B2CF9AE}" pid="4" name="MSIP_Label_99deea41-824f-4c3c-afd5-7afdfc16eee8_SiteId">
    <vt:lpwstr>3223964c-6e1f-48ba-b705-423351281a8c</vt:lpwstr>
  </property>
  <property fmtid="{D5CDD505-2E9C-101B-9397-08002B2CF9AE}" pid="5" name="MSIP_Label_99deea41-824f-4c3c-afd5-7afdfc16eee8_Ref">
    <vt:lpwstr>https://api.informationprotection.azure.com/api/3223964c-6e1f-48ba-b705-423351281a8c</vt:lpwstr>
  </property>
  <property fmtid="{D5CDD505-2E9C-101B-9397-08002B2CF9AE}" pid="6" name="MSIP_Label_99deea41-824f-4c3c-afd5-7afdfc16eee8_SetBy">
    <vt:lpwstr>yuri_ribeiro@sicredi.com.br</vt:lpwstr>
  </property>
  <property fmtid="{D5CDD505-2E9C-101B-9397-08002B2CF9AE}" pid="7" name="MSIP_Label_99deea41-824f-4c3c-afd5-7afdfc16eee8_SetDate">
    <vt:lpwstr>2018-09-04T09:55:52.1862892-03:00</vt:lpwstr>
  </property>
  <property fmtid="{D5CDD505-2E9C-101B-9397-08002B2CF9AE}" pid="8" name="MSIP_Label_99deea41-824f-4c3c-afd5-7afdfc16eee8_Name">
    <vt:lpwstr>Uso Interno</vt:lpwstr>
  </property>
  <property fmtid="{D5CDD505-2E9C-101B-9397-08002B2CF9AE}" pid="9" name="MSIP_Label_99deea41-824f-4c3c-afd5-7afdfc16eee8_Application">
    <vt:lpwstr>Microsoft Azure Information Protection</vt:lpwstr>
  </property>
  <property fmtid="{D5CDD505-2E9C-101B-9397-08002B2CF9AE}" pid="10" name="MSIP_Label_99deea41-824f-4c3c-afd5-7afdfc16eee8_Extended_MSFT_Method">
    <vt:lpwstr>Automatic</vt:lpwstr>
  </property>
  <property fmtid="{D5CDD505-2E9C-101B-9397-08002B2CF9AE}" pid="11" name="Sensitivity">
    <vt:lpwstr>Uso Interno</vt:lpwstr>
  </property>
  <property fmtid="{D5CDD505-2E9C-101B-9397-08002B2CF9AE}" pid="12" name="ContentTypeId">
    <vt:lpwstr>0x010100DA287378E79B674F870890B887DB4126</vt:lpwstr>
  </property>
</Properties>
</file>